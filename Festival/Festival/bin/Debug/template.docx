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9F263" w14:textId="6C7BF2E8" w:rsidR="0081184B" w:rsidRDefault="00720AB8" w:rsidP="00720AB8">
      <w:pPr>
        <w:pStyle w:val="Title"/>
      </w:pPr>
      <w:r>
        <w:t>Ticket order</w:t>
      </w:r>
    </w:p>
    <w:p w14:paraId="3289D34D" w14:textId="58ED3964" w:rsidR="00720AB8" w:rsidRDefault="00720AB8" w:rsidP="00720AB8">
      <w:pPr>
        <w:pStyle w:val="Heading1"/>
      </w:pPr>
      <w:r>
        <w:t>Details</w:t>
      </w:r>
    </w:p>
    <w:p w14:paraId="4BB0CE75" w14:textId="739EAC1D" w:rsidR="00720AB8" w:rsidRDefault="00720AB8" w:rsidP="00720AB8">
      <w:pPr>
        <w:pStyle w:val="Heading2"/>
      </w:pPr>
      <w:r>
        <w:t>Ticketholder</w:t>
      </w:r>
    </w:p>
    <w:p w14:paraId="4EA6E4A7" w14:textId="76450064" w:rsidR="00720AB8" w:rsidRDefault="00720AB8" w:rsidP="00720AB8">
      <w:pPr>
        <w:pStyle w:val="Heading3"/>
      </w:pPr>
      <w:r>
        <w:t>Name</w:t>
      </w:r>
    </w:p>
    <w:p w14:paraId="1EEFF2DE" w14:textId="77777777" w:rsidR="00720AB8" w:rsidRDefault="00720AB8" w:rsidP="00720AB8">
      <w:bookmarkStart w:id="0" w:name="Name"/>
      <w:bookmarkEnd w:id="0"/>
    </w:p>
    <w:p w14:paraId="0AEB033E" w14:textId="25CB2A32" w:rsidR="00720AB8" w:rsidRDefault="00720AB8" w:rsidP="00720AB8">
      <w:pPr>
        <w:pStyle w:val="Heading3"/>
      </w:pPr>
      <w:r>
        <w:t>E-mail</w:t>
      </w:r>
    </w:p>
    <w:p w14:paraId="1DFA48E5" w14:textId="77777777" w:rsidR="00720AB8" w:rsidRDefault="00720AB8" w:rsidP="00720AB8">
      <w:bookmarkStart w:id="1" w:name="Email"/>
      <w:bookmarkEnd w:id="1"/>
    </w:p>
    <w:p w14:paraId="2C1F6CAF" w14:textId="4201DB65" w:rsidR="00720AB8" w:rsidRDefault="00720AB8" w:rsidP="00720AB8">
      <w:pPr>
        <w:pStyle w:val="Heading2"/>
      </w:pPr>
      <w:r>
        <w:t>Tickets</w:t>
      </w:r>
    </w:p>
    <w:p w14:paraId="33CC5C68" w14:textId="6732E56D" w:rsidR="00720AB8" w:rsidRDefault="00720AB8" w:rsidP="00720AB8">
      <w:pPr>
        <w:pStyle w:val="Heading3"/>
      </w:pPr>
      <w:r>
        <w:t>Type</w:t>
      </w:r>
    </w:p>
    <w:p w14:paraId="7AC809F5" w14:textId="77777777" w:rsidR="00720AB8" w:rsidRDefault="00720AB8" w:rsidP="00720AB8">
      <w:bookmarkStart w:id="2" w:name="Type"/>
      <w:bookmarkEnd w:id="2"/>
    </w:p>
    <w:p w14:paraId="46FDC1E2" w14:textId="6BFEB2FD" w:rsidR="00720AB8" w:rsidRDefault="0062010B" w:rsidP="00720AB8">
      <w:pPr>
        <w:pStyle w:val="Heading3"/>
      </w:pPr>
      <w:r>
        <w:t>Number of tickets</w:t>
      </w:r>
      <w:bookmarkStart w:id="3" w:name="_GoBack"/>
      <w:bookmarkEnd w:id="3"/>
    </w:p>
    <w:p w14:paraId="41C0FDA4" w14:textId="77777777" w:rsidR="00720AB8" w:rsidRDefault="00720AB8" w:rsidP="00720AB8">
      <w:bookmarkStart w:id="4" w:name="Amount"/>
      <w:bookmarkEnd w:id="4"/>
    </w:p>
    <w:p w14:paraId="6E39583E" w14:textId="41CEB82F" w:rsidR="00720AB8" w:rsidRDefault="00720AB8" w:rsidP="00720AB8">
      <w:pPr>
        <w:pStyle w:val="Heading3"/>
      </w:pPr>
      <w:r>
        <w:t>Total</w:t>
      </w:r>
    </w:p>
    <w:p w14:paraId="41F3D211" w14:textId="77777777" w:rsidR="00720AB8" w:rsidRDefault="00720AB8" w:rsidP="00720AB8">
      <w:bookmarkStart w:id="5" w:name="Total"/>
      <w:bookmarkEnd w:id="5"/>
    </w:p>
    <w:p w14:paraId="0D3D3562" w14:textId="77777777" w:rsidR="00720AB8" w:rsidRDefault="00720AB8" w:rsidP="00720AB8"/>
    <w:p w14:paraId="028994A5" w14:textId="117BCD2F" w:rsidR="00720AB8" w:rsidRDefault="00720AB8" w:rsidP="00720AB8">
      <w:pPr>
        <w:pStyle w:val="Heading1"/>
      </w:pPr>
      <w:r>
        <w:t>Code</w:t>
      </w:r>
    </w:p>
    <w:p w14:paraId="145B669A" w14:textId="77777777" w:rsidR="00720AB8" w:rsidRDefault="00720AB8" w:rsidP="00720AB8"/>
    <w:p w14:paraId="557B3022" w14:textId="77777777" w:rsidR="00720AB8" w:rsidRDefault="00720AB8" w:rsidP="00720AB8"/>
    <w:p w14:paraId="6913C274" w14:textId="77777777" w:rsidR="00720AB8" w:rsidRDefault="00720AB8" w:rsidP="00720AB8"/>
    <w:p w14:paraId="10F89910" w14:textId="77777777" w:rsidR="00720AB8" w:rsidRPr="00720AB8" w:rsidRDefault="00720AB8" w:rsidP="00720AB8">
      <w:bookmarkStart w:id="6" w:name="Code"/>
      <w:bookmarkEnd w:id="6"/>
    </w:p>
    <w:sectPr w:rsidR="00720AB8" w:rsidRPr="00720A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21"/>
    <w:rsid w:val="00055621"/>
    <w:rsid w:val="0062010B"/>
    <w:rsid w:val="006B5110"/>
    <w:rsid w:val="00720AB8"/>
    <w:rsid w:val="007D5D97"/>
    <w:rsid w:val="0081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F257"/>
  <w15:chartTrackingRefBased/>
  <w15:docId w15:val="{EE80EEF1-74F7-4137-A8B4-7413BDE0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AB8"/>
  </w:style>
  <w:style w:type="paragraph" w:styleId="Heading1">
    <w:name w:val="heading 1"/>
    <w:basedOn w:val="Normal"/>
    <w:next w:val="Normal"/>
    <w:link w:val="Heading1Char"/>
    <w:uiPriority w:val="9"/>
    <w:qFormat/>
    <w:rsid w:val="00720AB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A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A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A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A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A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A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A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A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A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20A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A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AB8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0AB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AB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AB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A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A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A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A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A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A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20AB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20AB8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20A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720AB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20A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0A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A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AB8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20A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0A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0AB8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A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AB8"/>
    <w:pPr>
      <w:outlineLvl w:val="9"/>
    </w:pPr>
  </w:style>
  <w:style w:type="paragraph" w:styleId="NoSpacing">
    <w:name w:val="No Spacing"/>
    <w:uiPriority w:val="1"/>
    <w:qFormat/>
    <w:rsid w:val="00720A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\AppData\Roaming\Microsoft\Templates\Face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Vandecandelaere</dc:creator>
  <cp:keywords/>
  <cp:lastModifiedBy>Bart Vandecandelaere</cp:lastModifiedBy>
  <cp:revision>5</cp:revision>
  <dcterms:created xsi:type="dcterms:W3CDTF">2013-12-28T13:24:00Z</dcterms:created>
  <dcterms:modified xsi:type="dcterms:W3CDTF">2013-12-28T15:25:00Z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